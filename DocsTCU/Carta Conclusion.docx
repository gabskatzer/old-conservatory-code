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9E" w:rsidRDefault="008E638E" w:rsidP="00AF599E">
      <w:pPr>
        <w:pStyle w:val="Address"/>
        <w:jc w:val="right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Alajuela, 23</w:t>
      </w:r>
      <w:r w:rsidR="00AF599E">
        <w:rPr>
          <w:rFonts w:ascii="Arial" w:hAnsi="Arial" w:cs="Arial"/>
          <w:sz w:val="24"/>
          <w:szCs w:val="24"/>
          <w:lang w:val="es-CR"/>
        </w:rPr>
        <w:t xml:space="preserve"> de </w:t>
      </w:r>
      <w:r>
        <w:rPr>
          <w:rFonts w:ascii="Arial" w:hAnsi="Arial" w:cs="Arial"/>
          <w:sz w:val="24"/>
          <w:szCs w:val="24"/>
          <w:lang w:val="es-CR"/>
        </w:rPr>
        <w:t>junio</w:t>
      </w:r>
      <w:r w:rsidR="00AF599E">
        <w:rPr>
          <w:rFonts w:ascii="Arial" w:hAnsi="Arial" w:cs="Arial"/>
          <w:sz w:val="24"/>
          <w:szCs w:val="24"/>
          <w:lang w:val="es-CR"/>
        </w:rPr>
        <w:t xml:space="preserve"> del 2017</w:t>
      </w:r>
    </w:p>
    <w:p w:rsidR="00AF599E" w:rsidRDefault="00AF599E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732749" w:rsidRDefault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 w:rsidRPr="00732749">
        <w:rPr>
          <w:rFonts w:ascii="Arial" w:hAnsi="Arial" w:cs="Arial"/>
          <w:sz w:val="24"/>
          <w:szCs w:val="24"/>
          <w:lang w:val="es-CR"/>
        </w:rPr>
        <w:t>Se</w:t>
      </w:r>
      <w:r>
        <w:rPr>
          <w:rFonts w:ascii="Arial" w:hAnsi="Arial" w:cs="Arial"/>
          <w:sz w:val="24"/>
          <w:szCs w:val="24"/>
          <w:lang w:val="es-CR"/>
        </w:rPr>
        <w:t xml:space="preserve">ñores </w:t>
      </w:r>
    </w:p>
    <w:p w:rsidR="00732749" w:rsidRPr="00193A34" w:rsidRDefault="00732749" w:rsidP="00732749">
      <w:pPr>
        <w:pStyle w:val="Address"/>
        <w:rPr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Departamento de Procesos Académicos</w:t>
      </w:r>
    </w:p>
    <w:p w:rsidR="00732749" w:rsidRPr="00193A34" w:rsidRDefault="00732749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 w:rsidRPr="00193A34">
        <w:rPr>
          <w:rFonts w:ascii="Arial" w:hAnsi="Arial" w:cs="Arial"/>
          <w:sz w:val="24"/>
          <w:szCs w:val="24"/>
          <w:lang w:val="es-CR"/>
        </w:rPr>
        <w:t>Universidad Fidélitas</w:t>
      </w:r>
    </w:p>
    <w:p w:rsidR="00732749" w:rsidRPr="00193A34" w:rsidRDefault="00732749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 w:rsidRPr="00193A34">
        <w:rPr>
          <w:rFonts w:ascii="Arial" w:hAnsi="Arial" w:cs="Arial"/>
          <w:sz w:val="24"/>
          <w:szCs w:val="24"/>
          <w:lang w:val="es-CR"/>
        </w:rPr>
        <w:t>Presente</w:t>
      </w:r>
    </w:p>
    <w:p w:rsidR="00732749" w:rsidRPr="00193A34" w:rsidRDefault="00732749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732749" w:rsidRPr="00193A34" w:rsidRDefault="00732749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 w:rsidRPr="00193A34">
        <w:rPr>
          <w:rFonts w:ascii="Arial" w:hAnsi="Arial" w:cs="Arial"/>
          <w:sz w:val="24"/>
          <w:szCs w:val="24"/>
          <w:lang w:val="es-CR"/>
        </w:rPr>
        <w:t>Estimados Señores</w:t>
      </w:r>
    </w:p>
    <w:p w:rsidR="00732749" w:rsidRPr="00193A34" w:rsidRDefault="00732749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320E66" w:rsidRDefault="00732749" w:rsidP="00AF599E">
      <w:pPr>
        <w:pStyle w:val="Address"/>
        <w:jc w:val="both"/>
        <w:rPr>
          <w:rFonts w:ascii="Arial" w:hAnsi="Arial" w:cs="Arial"/>
          <w:sz w:val="24"/>
          <w:szCs w:val="24"/>
          <w:lang w:val="es-CR"/>
        </w:rPr>
      </w:pPr>
      <w:r w:rsidRPr="00732749">
        <w:rPr>
          <w:rFonts w:ascii="Arial" w:hAnsi="Arial" w:cs="Arial"/>
          <w:sz w:val="24"/>
          <w:szCs w:val="24"/>
          <w:lang w:val="es-CR"/>
        </w:rPr>
        <w:t>Reciban un cordial saludo de nuestra parte, por medi</w:t>
      </w:r>
      <w:r w:rsidR="002F45AB">
        <w:rPr>
          <w:rFonts w:ascii="Arial" w:hAnsi="Arial" w:cs="Arial"/>
          <w:sz w:val="24"/>
          <w:szCs w:val="24"/>
          <w:lang w:val="es-CR"/>
        </w:rPr>
        <w:t>o de la presente informamos que</w:t>
      </w:r>
      <w:r>
        <w:rPr>
          <w:rFonts w:ascii="Arial" w:hAnsi="Arial" w:cs="Arial"/>
          <w:sz w:val="24"/>
          <w:szCs w:val="24"/>
          <w:lang w:val="es-CR"/>
        </w:rPr>
        <w:t xml:space="preserve"> </w:t>
      </w:r>
      <w:r w:rsidRPr="00732749">
        <w:rPr>
          <w:rFonts w:ascii="Arial" w:hAnsi="Arial" w:cs="Arial"/>
          <w:sz w:val="24"/>
          <w:szCs w:val="24"/>
          <w:lang w:val="es-CR"/>
        </w:rPr>
        <w:t>Gabriela Mar</w:t>
      </w:r>
      <w:r>
        <w:rPr>
          <w:rFonts w:ascii="Arial" w:hAnsi="Arial" w:cs="Arial"/>
          <w:sz w:val="24"/>
          <w:szCs w:val="24"/>
          <w:lang w:val="es-CR"/>
        </w:rPr>
        <w:t xml:space="preserve">ía Sánchez Alvarado, con cédula número 1-1204-0765, estudiante de la carrera de ingeniería en sistemas de computación en la Universidad Fidélitas, </w:t>
      </w:r>
      <w:r w:rsidR="00320E66">
        <w:rPr>
          <w:rFonts w:ascii="Arial" w:hAnsi="Arial" w:cs="Arial"/>
          <w:sz w:val="24"/>
          <w:szCs w:val="24"/>
          <w:lang w:val="es-CR"/>
        </w:rPr>
        <w:t>realizó su Trabajo Comunal Universitario en nuestra institución, completa</w:t>
      </w:r>
      <w:r w:rsidR="008E638E">
        <w:rPr>
          <w:rFonts w:ascii="Arial" w:hAnsi="Arial" w:cs="Arial"/>
          <w:sz w:val="24"/>
          <w:szCs w:val="24"/>
          <w:lang w:val="es-CR"/>
        </w:rPr>
        <w:t>ndo un total de 19</w:t>
      </w:r>
      <w:r w:rsidR="002F45AB">
        <w:rPr>
          <w:rFonts w:ascii="Arial" w:hAnsi="Arial" w:cs="Arial"/>
          <w:sz w:val="24"/>
          <w:szCs w:val="24"/>
          <w:lang w:val="es-CR"/>
        </w:rPr>
        <w:t>0 horas</w:t>
      </w:r>
      <w:r w:rsidR="00320E66">
        <w:rPr>
          <w:rFonts w:ascii="Arial" w:hAnsi="Arial" w:cs="Arial"/>
          <w:sz w:val="24"/>
          <w:szCs w:val="24"/>
          <w:lang w:val="es-CR"/>
        </w:rPr>
        <w:t>, sin devengar ninguna retribución económica por los servicios brindados.</w:t>
      </w:r>
    </w:p>
    <w:p w:rsidR="00320E66" w:rsidRDefault="00320E66" w:rsidP="00AF599E">
      <w:pPr>
        <w:pStyle w:val="Address"/>
        <w:jc w:val="both"/>
        <w:rPr>
          <w:rFonts w:ascii="Arial" w:hAnsi="Arial" w:cs="Arial"/>
          <w:sz w:val="24"/>
          <w:szCs w:val="24"/>
          <w:lang w:val="es-CR"/>
        </w:rPr>
      </w:pPr>
    </w:p>
    <w:p w:rsidR="00320E66" w:rsidRDefault="00320E66" w:rsidP="00AF599E">
      <w:pPr>
        <w:pStyle w:val="Address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Durante el periodo de cumplimiento de su trabajo comunal universitario la estudiante realizó diversas actividades de valioso aporte social y afín a la carrera que estudia.</w:t>
      </w:r>
    </w:p>
    <w:p w:rsidR="00320E66" w:rsidRDefault="00320E66" w:rsidP="00AF599E">
      <w:pPr>
        <w:pStyle w:val="Address"/>
        <w:jc w:val="both"/>
        <w:rPr>
          <w:rFonts w:ascii="Arial" w:hAnsi="Arial" w:cs="Arial"/>
          <w:sz w:val="24"/>
          <w:szCs w:val="24"/>
          <w:lang w:val="es-CR"/>
        </w:rPr>
      </w:pPr>
      <w:bookmarkStart w:id="0" w:name="_GoBack"/>
      <w:bookmarkEnd w:id="0"/>
    </w:p>
    <w:p w:rsidR="00AF599E" w:rsidRDefault="00320E66" w:rsidP="00320E66">
      <w:pPr>
        <w:pStyle w:val="Address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Agradezco su colaboración.</w:t>
      </w: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Atentamente</w:t>
      </w: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---------------------------</w:t>
      </w: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Marvin </w:t>
      </w:r>
      <w:r w:rsidR="00193A34">
        <w:rPr>
          <w:rFonts w:ascii="Arial" w:hAnsi="Arial" w:cs="Arial"/>
          <w:sz w:val="24"/>
          <w:szCs w:val="24"/>
          <w:lang w:val="es-CR"/>
        </w:rPr>
        <w:t>Rodríguez Torres</w:t>
      </w: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Director </w:t>
      </w:r>
    </w:p>
    <w:p w:rsidR="00AF599E" w:rsidRPr="00732749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Conservatorio Municipal de Alajuela</w:t>
      </w:r>
    </w:p>
    <w:p w:rsidR="00F178C5" w:rsidRPr="00732749" w:rsidRDefault="00F178C5">
      <w:pPr>
        <w:pStyle w:val="Signature"/>
        <w:tabs>
          <w:tab w:val="left" w:pos="2378"/>
        </w:tabs>
        <w:rPr>
          <w:lang w:val="es-CR"/>
        </w:rPr>
      </w:pPr>
    </w:p>
    <w:sectPr w:rsidR="00F178C5" w:rsidRPr="00732749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7C1" w:rsidRDefault="009C17C1">
      <w:pPr>
        <w:spacing w:after="0" w:line="240" w:lineRule="auto"/>
      </w:pPr>
      <w:r>
        <w:separator/>
      </w:r>
    </w:p>
  </w:endnote>
  <w:endnote w:type="continuationSeparator" w:id="0">
    <w:p w:rsidR="009C17C1" w:rsidRDefault="009C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7C1" w:rsidRDefault="009C17C1">
      <w:pPr>
        <w:spacing w:after="0" w:line="240" w:lineRule="auto"/>
      </w:pPr>
      <w:r>
        <w:separator/>
      </w:r>
    </w:p>
  </w:footnote>
  <w:footnote w:type="continuationSeparator" w:id="0">
    <w:p w:rsidR="009C17C1" w:rsidRDefault="009C1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Recipient Name"/>
      <w:tag w:val=""/>
      <w:id w:val="-1468971042"/>
      <w:placeholder>
        <w:docPart w:val="225137E2A15A48FDA80846E2D3F1F289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:text/>
    </w:sdtPr>
    <w:sdtEndPr/>
    <w:sdtContent>
      <w:p w:rsidR="00F178C5" w:rsidRDefault="008E441C">
        <w:pPr>
          <w:pStyle w:val="Header"/>
        </w:pPr>
        <w:r>
          <w:rPr>
            <w:rStyle w:val="PlaceholderText"/>
            <w:color w:val="auto"/>
          </w:rPr>
          <w:t>[Recipient Name]</w:t>
        </w:r>
      </w:p>
    </w:sdtContent>
  </w:sdt>
  <w:p w:rsidR="00F178C5" w:rsidRDefault="009C17C1">
    <w:pPr>
      <w:pStyle w:val="Header"/>
    </w:pPr>
    <w:sdt>
      <w:sdtPr>
        <w:alias w:val="Date"/>
        <w:tag w:val="Date"/>
        <w:id w:val="-447781685"/>
        <w:placeholder>
          <w:docPart w:val="AB973C97B34848FBB0EB350E67699F3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8E441C">
          <w:t>[Date]</w:t>
        </w:r>
      </w:sdtContent>
    </w:sdt>
  </w:p>
  <w:p w:rsidR="00F178C5" w:rsidRDefault="008E441C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49"/>
    <w:rsid w:val="00193A34"/>
    <w:rsid w:val="001F3936"/>
    <w:rsid w:val="002F45AB"/>
    <w:rsid w:val="00320E66"/>
    <w:rsid w:val="004C422E"/>
    <w:rsid w:val="005319B8"/>
    <w:rsid w:val="0059698A"/>
    <w:rsid w:val="005E5BF9"/>
    <w:rsid w:val="005E7E93"/>
    <w:rsid w:val="0068116A"/>
    <w:rsid w:val="00686327"/>
    <w:rsid w:val="00732749"/>
    <w:rsid w:val="00802520"/>
    <w:rsid w:val="008E441C"/>
    <w:rsid w:val="008E4979"/>
    <w:rsid w:val="008E638E"/>
    <w:rsid w:val="009C17C1"/>
    <w:rsid w:val="00AB3973"/>
    <w:rsid w:val="00AF599E"/>
    <w:rsid w:val="00B1175D"/>
    <w:rsid w:val="00B849ED"/>
    <w:rsid w:val="00E02D5A"/>
    <w:rsid w:val="00E34199"/>
    <w:rsid w:val="00F1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pacing w:val="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pPr>
      <w:spacing w:after="0"/>
    </w:pPr>
  </w:style>
  <w:style w:type="paragraph" w:styleId="Closing">
    <w:name w:val="Closing"/>
    <w:basedOn w:val="Normal"/>
    <w:next w:val="Signature"/>
    <w:qFormat/>
    <w:pPr>
      <w:keepNext/>
      <w:spacing w:after="1000" w:line="240" w:lineRule="auto"/>
    </w:pPr>
  </w:style>
  <w:style w:type="paragraph" w:styleId="Signature">
    <w:name w:val="Signature"/>
    <w:basedOn w:val="Normal"/>
    <w:next w:val="Normal"/>
    <w:qFormat/>
    <w:pPr>
      <w:keepNext/>
      <w:spacing w:after="360"/>
      <w:contextualSpacing/>
    </w:pPr>
  </w:style>
  <w:style w:type="paragraph" w:styleId="Date">
    <w:name w:val="Date"/>
    <w:basedOn w:val="Normal"/>
    <w:next w:val="Normal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qFormat/>
    <w:pPr>
      <w:spacing w:before="400"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y\AppData\Roaming\Microsoft\Templates\Thank%20you%20letter%20for%20personal%20gif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973C97B34848FBB0EB350E67699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CFF78-073A-40B1-9FEC-353A9E45D628}"/>
      </w:docPartPr>
      <w:docPartBody>
        <w:p w:rsidR="00010E35" w:rsidRDefault="009B72A8">
          <w:pPr>
            <w:pStyle w:val="AB973C97B34848FBB0EB350E67699F34"/>
          </w:pPr>
          <w:r>
            <w:t>[Date]</w:t>
          </w:r>
        </w:p>
      </w:docPartBody>
    </w:docPart>
    <w:docPart>
      <w:docPartPr>
        <w:name w:val="225137E2A15A48FDA80846E2D3F1F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F9A1-37EB-4EC5-B5E4-45A072F93B72}"/>
      </w:docPartPr>
      <w:docPartBody>
        <w:p w:rsidR="00010E35" w:rsidRDefault="009B72A8">
          <w:pPr>
            <w:pStyle w:val="225137E2A15A48FDA80846E2D3F1F289"/>
          </w:pPr>
          <w:r>
            <w:rPr>
              <w:rStyle w:val="PlaceholderText"/>
            </w:rPr>
            <w:t>[Recipient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8"/>
    <w:rsid w:val="00010E35"/>
    <w:rsid w:val="001722D8"/>
    <w:rsid w:val="009B72A8"/>
    <w:rsid w:val="00E4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911DB9E1234B29ACA54C07125FA713">
    <w:name w:val="B2911DB9E1234B29ACA54C07125FA713"/>
  </w:style>
  <w:style w:type="paragraph" w:customStyle="1" w:styleId="0769EF8626954FF199B249293F5898B5">
    <w:name w:val="0769EF8626954FF199B249293F5898B5"/>
  </w:style>
  <w:style w:type="paragraph" w:customStyle="1" w:styleId="70F5BE6F84A24D4EA44E790FF5A27493">
    <w:name w:val="70F5BE6F84A24D4EA44E790FF5A27493"/>
  </w:style>
  <w:style w:type="paragraph" w:customStyle="1" w:styleId="AB973C97B34848FBB0EB350E67699F34">
    <w:name w:val="AB973C97B34848FBB0EB350E67699F3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5137E2A15A48FDA80846E2D3F1F289">
    <w:name w:val="225137E2A15A48FDA80846E2D3F1F2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0AAF6-7736-426D-9EEE-54D01967D9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Thank you letter for personal gift.dotx</Template>
  <TotalTime>0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2016-11-04T16:07:00Z</dcterms:created>
  <dcterms:modified xsi:type="dcterms:W3CDTF">2017-06-23T21:44:00Z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TC034650639991</vt:lpwstr>
  </property>
</Properties>
</file>